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2B7F" w14:textId="77777777" w:rsidR="004E31F5" w:rsidRPr="00CF79F9" w:rsidRDefault="00E14C7F" w:rsidP="00804E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0CF15" wp14:editId="3B450EBA">
            <wp:simplePos x="0" y="0"/>
            <wp:positionH relativeFrom="page">
              <wp:align>left</wp:align>
            </wp:positionH>
            <wp:positionV relativeFrom="paragraph">
              <wp:posOffset>-913903</wp:posOffset>
            </wp:positionV>
            <wp:extent cx="1327785" cy="1327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4706B" w14:textId="77777777" w:rsidR="00E14C7F" w:rsidRDefault="00B54927" w:rsidP="00804ECA">
      <w:pPr>
        <w:pStyle w:val="Heading1"/>
      </w:pPr>
      <w:r w:rsidRPr="00CF79F9">
        <w:t>CONTRAT DE PRÉSTATION DE DÉCORATION</w:t>
      </w:r>
    </w:p>
    <w:p w14:paraId="77698512" w14:textId="77777777" w:rsidR="00E41E8B" w:rsidRDefault="00E41E8B" w:rsidP="00804ECA"/>
    <w:p w14:paraId="2622F954" w14:textId="77777777" w:rsidR="00C50E29" w:rsidRDefault="00C50E29" w:rsidP="00804ECA"/>
    <w:p w14:paraId="26C3D3AC" w14:textId="77777777" w:rsidR="00C50E29" w:rsidRDefault="00C50E29" w:rsidP="00804ECA"/>
    <w:p w14:paraId="419C4440" w14:textId="77777777" w:rsidR="00E41E8B" w:rsidRPr="001805BD" w:rsidRDefault="00E41E8B" w:rsidP="00804ECA">
      <w:pPr>
        <w:pStyle w:val="Heading2"/>
        <w:rPr>
          <w:lang w:val="fr-CH"/>
        </w:rPr>
      </w:pPr>
      <w:r w:rsidRPr="001805BD">
        <w:rPr>
          <w:lang w:val="fr-CH"/>
        </w:rPr>
        <w:t>Mandataire</w:t>
      </w:r>
    </w:p>
    <w:p w14:paraId="22F33221" w14:textId="77777777" w:rsidR="00E41E8B" w:rsidRDefault="00E41E8B" w:rsidP="00804ECA"/>
    <w:p w14:paraId="66D6DE86" w14:textId="77777777" w:rsidR="00E41E8B" w:rsidRDefault="00E41E8B" w:rsidP="00804ECA">
      <w:pPr>
        <w:tabs>
          <w:tab w:val="clear" w:pos="2268"/>
          <w:tab w:val="left" w:pos="4536"/>
        </w:tabs>
      </w:pPr>
      <w:r w:rsidRPr="00804ECA">
        <w:t>Kerly</w:t>
      </w:r>
      <w:r>
        <w:t xml:space="preserve"> Vaca</w:t>
      </w:r>
    </w:p>
    <w:p w14:paraId="5C239FE8" w14:textId="77777777" w:rsidR="00E41E8B" w:rsidRDefault="00E41E8B" w:rsidP="00804ECA">
      <w:r>
        <w:t xml:space="preserve">Chemin du </w:t>
      </w:r>
      <w:proofErr w:type="spellStart"/>
      <w:r>
        <w:t>Bochet</w:t>
      </w:r>
      <w:proofErr w:type="spellEnd"/>
      <w:r>
        <w:t xml:space="preserve"> 12</w:t>
      </w:r>
    </w:p>
    <w:p w14:paraId="5DBA7054" w14:textId="77777777" w:rsidR="00E41E8B" w:rsidRDefault="00E41E8B" w:rsidP="00804ECA">
      <w:r>
        <w:t>1110 Morges</w:t>
      </w:r>
    </w:p>
    <w:p w14:paraId="547439AE" w14:textId="77777777" w:rsidR="00E41E8B" w:rsidRDefault="00E41E8B" w:rsidP="00804ECA">
      <w:r>
        <w:t>076 343 71 20</w:t>
      </w:r>
    </w:p>
    <w:p w14:paraId="09D5A906" w14:textId="77777777" w:rsidR="00E41E8B" w:rsidRDefault="00E41E8B" w:rsidP="00804ECA">
      <w:r w:rsidRPr="00E41E8B">
        <w:t>kdvj96@gmail.com</w:t>
      </w:r>
    </w:p>
    <w:p w14:paraId="64C1F25E" w14:textId="77777777" w:rsidR="00E41E8B" w:rsidRDefault="00E41E8B" w:rsidP="00804ECA"/>
    <w:p w14:paraId="7F7BD9E9" w14:textId="77777777" w:rsidR="00C50E29" w:rsidRDefault="00C50E29" w:rsidP="00804ECA"/>
    <w:p w14:paraId="4D63B0B6" w14:textId="77777777" w:rsidR="00C50E29" w:rsidRDefault="00C50E29" w:rsidP="00804ECA"/>
    <w:p w14:paraId="047F13B5" w14:textId="77777777" w:rsidR="006C0E3B" w:rsidRPr="001805BD" w:rsidRDefault="006C0E3B" w:rsidP="00804ECA">
      <w:pPr>
        <w:pStyle w:val="Heading2"/>
        <w:rPr>
          <w:lang w:val="fr-CH"/>
        </w:rPr>
      </w:pPr>
      <w:r w:rsidRPr="001805BD">
        <w:rPr>
          <w:lang w:val="fr-CH"/>
        </w:rPr>
        <w:t>Adresse de facturation</w:t>
      </w:r>
      <w:r w:rsidR="0041067C" w:rsidRPr="001805BD">
        <w:rPr>
          <w:lang w:val="fr-CH"/>
        </w:rPr>
        <w:t xml:space="preserve"> - Mandant</w:t>
      </w:r>
    </w:p>
    <w:p w14:paraId="1A23B536" w14:textId="2E27F406" w:rsidR="006C0E3B" w:rsidRDefault="00804ECA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</w:r>
      <w:r w:rsidR="006C0E3B" w:rsidRPr="006C0E3B">
        <w:t>No</w:t>
      </w:r>
      <w:r w:rsidR="006C0E3B">
        <w:t xml:space="preserve">m </w:t>
      </w:r>
      <w:r w:rsidR="00216FBD" w:rsidRPr="006C0E3B">
        <w:t>Prénom</w:t>
      </w:r>
      <w:r w:rsidR="000073E1">
        <w:tab/>
      </w:r>
      <w:proofErr w:type="spellStart"/>
      <w:r w:rsidR="006A27EB">
        <w:t>Hamaizi</w:t>
      </w:r>
      <w:proofErr w:type="spellEnd"/>
      <w:r w:rsidR="006A27EB">
        <w:t xml:space="preserve"> Nadia</w:t>
      </w:r>
    </w:p>
    <w:p w14:paraId="66EBA3C5" w14:textId="3E28A76A" w:rsidR="006C0E3B" w:rsidRDefault="006C0E3B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>
        <w:t>Adresse</w:t>
      </w:r>
      <w:r w:rsidR="001805BD">
        <w:t xml:space="preserve"> du Mandant</w:t>
      </w:r>
      <w:r w:rsidR="000073E1">
        <w:tab/>
      </w:r>
      <w:r w:rsidR="006A27EB">
        <w:t xml:space="preserve">Sentier des </w:t>
      </w:r>
      <w:proofErr w:type="spellStart"/>
      <w:r w:rsidR="006A27EB">
        <w:t>Borgognes</w:t>
      </w:r>
      <w:proofErr w:type="spellEnd"/>
      <w:r w:rsidR="006A27EB">
        <w:t xml:space="preserve"> 21, 1815 Clarens</w:t>
      </w:r>
    </w:p>
    <w:p w14:paraId="78F69D85" w14:textId="34575FE5" w:rsidR="006C0E3B" w:rsidRDefault="006C0E3B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 w:rsidRPr="006C0E3B">
        <w:t xml:space="preserve">Adresse </w:t>
      </w:r>
      <w:r w:rsidR="00EB6C59">
        <w:t>é</w:t>
      </w:r>
      <w:r w:rsidR="001805BD">
        <w:t>vènement</w:t>
      </w:r>
      <w:r w:rsidR="000073E1">
        <w:tab/>
      </w:r>
      <w:proofErr w:type="spellStart"/>
      <w:r w:rsidR="006A27EB">
        <w:t>Boeuferrant</w:t>
      </w:r>
      <w:proofErr w:type="spellEnd"/>
      <w:r w:rsidR="006A27EB">
        <w:t>-Sud 45, 1870 Monthey</w:t>
      </w:r>
    </w:p>
    <w:p w14:paraId="2805F92B" w14:textId="2C4E1B35" w:rsidR="0055129C" w:rsidRDefault="0055129C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 w:rsidR="00216FBD">
        <w:t>Numéro</w:t>
      </w:r>
      <w:r>
        <w:t xml:space="preserve"> de Téléphone</w:t>
      </w:r>
      <w:r w:rsidR="00077646">
        <w:tab/>
      </w:r>
      <w:r w:rsidR="006A27EB">
        <w:t>078 618 34 91</w:t>
      </w:r>
    </w:p>
    <w:p w14:paraId="0834B839" w14:textId="16FE7A2F" w:rsidR="0055129C" w:rsidRDefault="00804ECA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  <w:t>Jour de l’évènement</w:t>
      </w:r>
      <w:r w:rsidR="00077646">
        <w:tab/>
      </w:r>
      <w:r w:rsidR="006A27EB">
        <w:t>2 octobre 2020</w:t>
      </w:r>
    </w:p>
    <w:p w14:paraId="698C0EC3" w14:textId="77777777" w:rsidR="00C50E29" w:rsidRDefault="00C50E29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</w:r>
    </w:p>
    <w:p w14:paraId="3D1F478D" w14:textId="32B03006" w:rsidR="00C50E29" w:rsidRPr="00621904" w:rsidRDefault="00715C4F" w:rsidP="006A27EB">
      <w:pPr>
        <w:tabs>
          <w:tab w:val="decimal" w:pos="3119"/>
        </w:tabs>
        <w:jc w:val="both"/>
        <w:rPr>
          <w:u w:val="single"/>
        </w:rPr>
      </w:pPr>
      <w:r>
        <w:tab/>
      </w:r>
      <w:r w:rsidR="00C50E29" w:rsidRPr="00621904">
        <w:rPr>
          <w:u w:val="single"/>
        </w:rPr>
        <w:t>Tarif de prestation</w:t>
      </w:r>
      <w:r w:rsidR="006A27EB" w:rsidRPr="002B07B4">
        <w:tab/>
      </w:r>
      <w:r w:rsidR="006A27EB">
        <w:rPr>
          <w:u w:val="single"/>
        </w:rPr>
        <w:t>1000,00 CHF</w:t>
      </w:r>
    </w:p>
    <w:p w14:paraId="7408B799" w14:textId="77777777" w:rsidR="00715C4F" w:rsidRPr="001805BD" w:rsidRDefault="00715C4F" w:rsidP="006A27EB">
      <w:pPr>
        <w:tabs>
          <w:tab w:val="decimal" w:pos="3119"/>
        </w:tabs>
        <w:rPr>
          <w:u w:val="single"/>
        </w:rPr>
      </w:pPr>
    </w:p>
    <w:p w14:paraId="0D785E73" w14:textId="17DD6DD7" w:rsidR="00715C4F" w:rsidRPr="001805BD" w:rsidRDefault="00715C4F" w:rsidP="006A27EB">
      <w:pPr>
        <w:tabs>
          <w:tab w:val="decimal" w:pos="3119"/>
        </w:tabs>
        <w:jc w:val="both"/>
        <w:rPr>
          <w:color w:val="000000" w:themeColor="text1"/>
          <w:u w:val="single"/>
        </w:rPr>
      </w:pPr>
      <w:r w:rsidRPr="001805BD">
        <w:rPr>
          <w:color w:val="000000" w:themeColor="text1"/>
          <w:u w:val="single"/>
        </w:rPr>
        <w:tab/>
        <w:t>*acompte de réservation</w:t>
      </w:r>
      <w:r w:rsidRPr="00621904">
        <w:rPr>
          <w:color w:val="000000" w:themeColor="text1"/>
        </w:rPr>
        <w:t xml:space="preserve"> </w:t>
      </w:r>
      <w:r w:rsidR="00621904" w:rsidRPr="00621904">
        <w:rPr>
          <w:color w:val="000000" w:themeColor="text1"/>
        </w:rPr>
        <w:tab/>
      </w:r>
      <w:r w:rsidR="006A27EB">
        <w:rPr>
          <w:color w:val="000000" w:themeColor="text1"/>
        </w:rPr>
        <w:t>200,00 CHF</w:t>
      </w:r>
    </w:p>
    <w:p w14:paraId="5DCC0A9D" w14:textId="77777777" w:rsidR="00017786" w:rsidRPr="001805BD" w:rsidRDefault="00017786" w:rsidP="00715C4F">
      <w:pPr>
        <w:tabs>
          <w:tab w:val="decimal" w:pos="2552"/>
        </w:tabs>
        <w:jc w:val="both"/>
        <w:rPr>
          <w:color w:val="000000" w:themeColor="text1"/>
          <w:u w:val="single"/>
        </w:rPr>
      </w:pPr>
    </w:p>
    <w:p w14:paraId="77C002A5" w14:textId="77777777" w:rsidR="00017786" w:rsidRPr="001805BD" w:rsidRDefault="00017786" w:rsidP="00715C4F">
      <w:pPr>
        <w:tabs>
          <w:tab w:val="decimal" w:pos="2552"/>
        </w:tabs>
        <w:jc w:val="both"/>
        <w:rPr>
          <w:color w:val="000000" w:themeColor="text1"/>
          <w:u w:val="single"/>
        </w:rPr>
      </w:pPr>
    </w:p>
    <w:p w14:paraId="1C327D70" w14:textId="77777777" w:rsidR="00017786" w:rsidRPr="001805BD" w:rsidRDefault="00017786" w:rsidP="00017786">
      <w:pPr>
        <w:pStyle w:val="Heading2"/>
        <w:rPr>
          <w:lang w:val="fr-CH"/>
        </w:rPr>
      </w:pPr>
      <w:r w:rsidRPr="001805BD">
        <w:rPr>
          <w:lang w:val="fr-CH"/>
        </w:rPr>
        <w:t>Condition du contrat</w:t>
      </w:r>
    </w:p>
    <w:p w14:paraId="5802F127" w14:textId="77777777" w:rsidR="00017786" w:rsidRPr="001805BD" w:rsidRDefault="00017786" w:rsidP="00017786"/>
    <w:p w14:paraId="03EA393E" w14:textId="77777777" w:rsidR="00017786" w:rsidRDefault="00017786" w:rsidP="00017786">
      <w:pPr>
        <w:jc w:val="both"/>
      </w:pPr>
      <w:r w:rsidRPr="00017786">
        <w:t>Le montant de la prestation e</w:t>
      </w:r>
      <w:r>
        <w:t>st à régler le jour de la prestation en espèces</w:t>
      </w:r>
    </w:p>
    <w:p w14:paraId="4BA2AB5B" w14:textId="77777777" w:rsidR="00017786" w:rsidRDefault="00017786" w:rsidP="00017786">
      <w:pPr>
        <w:jc w:val="both"/>
      </w:pPr>
      <w:r>
        <w:t>L’acompte de réservation est encaissé dès réception et non remboursable.</w:t>
      </w:r>
    </w:p>
    <w:p w14:paraId="3A94A5DD" w14:textId="77777777" w:rsidR="00017786" w:rsidRDefault="00017786" w:rsidP="00017786">
      <w:pPr>
        <w:jc w:val="both"/>
      </w:pPr>
      <w:r>
        <w:t>Le droit de rétraction est de 7 jours suivant la signature du contrat (à exception d’annulation par cause du COVID-19, l’acompte sera remboursé).</w:t>
      </w:r>
    </w:p>
    <w:p w14:paraId="73ABE706" w14:textId="77777777" w:rsidR="00417A96" w:rsidRDefault="00417A96" w:rsidP="00017786">
      <w:pPr>
        <w:jc w:val="both"/>
      </w:pPr>
    </w:p>
    <w:p w14:paraId="24CAC5EC" w14:textId="77777777" w:rsidR="00417A96" w:rsidRDefault="00417A96" w:rsidP="00017786">
      <w:pPr>
        <w:jc w:val="both"/>
      </w:pPr>
      <w:r>
        <w:t>La matérielle de décoration prêté doit être rendu dans le même état initial. Si un matérielle est endommagé ou perdu, le prix devra être remboursé en espèce.</w:t>
      </w:r>
    </w:p>
    <w:p w14:paraId="1217A237" w14:textId="77777777" w:rsidR="00017786" w:rsidRDefault="00017786" w:rsidP="00017786">
      <w:pPr>
        <w:jc w:val="both"/>
      </w:pPr>
    </w:p>
    <w:p w14:paraId="2FB6C34A" w14:textId="77777777" w:rsidR="00017786" w:rsidRDefault="00017786" w:rsidP="00017786">
      <w:pPr>
        <w:jc w:val="both"/>
      </w:pPr>
      <w:r>
        <w:t xml:space="preserve">La société se décline de toute réclamation et factures pouvant survenir après la date de l’évènement ; </w:t>
      </w:r>
      <w:r w:rsidR="00DE40D0">
        <w:t>après</w:t>
      </w:r>
      <w:r>
        <w:t xml:space="preserve"> vérification et remise des clefs à un proche ou à un </w:t>
      </w:r>
      <w:r w:rsidR="00DE40D0">
        <w:t>responsable</w:t>
      </w:r>
      <w:r>
        <w:t xml:space="preserve"> de la salle le soir après évènement et acceptation aucune réclamation de sera prise en compte par la société.</w:t>
      </w:r>
    </w:p>
    <w:p w14:paraId="116EC747" w14:textId="77777777" w:rsidR="00417A96" w:rsidRDefault="00417A96" w:rsidP="00017786">
      <w:pPr>
        <w:jc w:val="both"/>
      </w:pPr>
    </w:p>
    <w:p w14:paraId="61DF96A7" w14:textId="77777777" w:rsidR="001D33FE" w:rsidRDefault="001D33FE" w:rsidP="00017786">
      <w:pPr>
        <w:jc w:val="both"/>
      </w:pPr>
    </w:p>
    <w:p w14:paraId="59A376C8" w14:textId="7FD317DC" w:rsidR="001D33FE" w:rsidRDefault="001D33FE" w:rsidP="001D33FE">
      <w:pPr>
        <w:jc w:val="both"/>
      </w:pPr>
      <w:r>
        <w:t xml:space="preserve">Morges le, </w:t>
      </w:r>
      <w:r w:rsidR="006A27EB">
        <w:t>05 juillet 2020</w:t>
      </w:r>
    </w:p>
    <w:p w14:paraId="6F10C8FF" w14:textId="77777777" w:rsidR="001D33FE" w:rsidRDefault="001D33FE" w:rsidP="00017786">
      <w:pPr>
        <w:jc w:val="both"/>
      </w:pPr>
    </w:p>
    <w:p w14:paraId="71FBBF84" w14:textId="77777777" w:rsidR="00173AFB" w:rsidRDefault="00173AFB" w:rsidP="00017786">
      <w:pPr>
        <w:jc w:val="both"/>
      </w:pPr>
    </w:p>
    <w:p w14:paraId="61EF25E9" w14:textId="759D9C75" w:rsidR="001D33FE" w:rsidRDefault="001D33FE" w:rsidP="00017786">
      <w:pPr>
        <w:jc w:val="both"/>
      </w:pPr>
      <w:r>
        <w:t>Vaca</w:t>
      </w:r>
      <w:r w:rsidR="006A27EB">
        <w:t xml:space="preserve"> Kerly</w:t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  <w:proofErr w:type="spellStart"/>
      <w:r w:rsidR="006A27EB">
        <w:t>Hamaizi</w:t>
      </w:r>
      <w:proofErr w:type="spellEnd"/>
      <w:r w:rsidR="006A27EB">
        <w:t xml:space="preserve"> Nadia</w:t>
      </w:r>
    </w:p>
    <w:p w14:paraId="2E8E3855" w14:textId="77777777" w:rsidR="00417A96" w:rsidRDefault="00417A96" w:rsidP="00017786">
      <w:pPr>
        <w:jc w:val="both"/>
      </w:pPr>
    </w:p>
    <w:p w14:paraId="2113E2CE" w14:textId="77777777" w:rsidR="00417A96" w:rsidRPr="00017786" w:rsidRDefault="000A2CF2" w:rsidP="0001778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2D4F4" wp14:editId="7BC0773E">
                <wp:simplePos x="0" y="0"/>
                <wp:positionH relativeFrom="column">
                  <wp:posOffset>4161633</wp:posOffset>
                </wp:positionH>
                <wp:positionV relativeFrom="paragraph">
                  <wp:posOffset>95481</wp:posOffset>
                </wp:positionV>
                <wp:extent cx="944088" cy="0"/>
                <wp:effectExtent l="0" t="0" r="1968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D353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pt,7.5pt" to="40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B873A" wp14:editId="4C6F7FBB">
                <wp:simplePos x="0" y="0"/>
                <wp:positionH relativeFrom="column">
                  <wp:posOffset>17590</wp:posOffset>
                </wp:positionH>
                <wp:positionV relativeFrom="paragraph">
                  <wp:posOffset>127742</wp:posOffset>
                </wp:positionV>
                <wp:extent cx="944088" cy="0"/>
                <wp:effectExtent l="0" t="0" r="1968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2F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0.05pt" to="7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sectPr w:rsidR="00417A96" w:rsidRPr="00017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Vinne Txt BT">
    <w:panose1 w:val="02020604070705020303"/>
    <w:charset w:val="00"/>
    <w:family w:val="roman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EB"/>
    <w:rsid w:val="000073E1"/>
    <w:rsid w:val="00017786"/>
    <w:rsid w:val="00077646"/>
    <w:rsid w:val="000A2CF2"/>
    <w:rsid w:val="00173AFB"/>
    <w:rsid w:val="001805BD"/>
    <w:rsid w:val="001D33FE"/>
    <w:rsid w:val="00216FBD"/>
    <w:rsid w:val="002B07B4"/>
    <w:rsid w:val="0041067C"/>
    <w:rsid w:val="00413E4B"/>
    <w:rsid w:val="004156D0"/>
    <w:rsid w:val="00417A96"/>
    <w:rsid w:val="004E31F5"/>
    <w:rsid w:val="0055129C"/>
    <w:rsid w:val="005F7A50"/>
    <w:rsid w:val="00621904"/>
    <w:rsid w:val="006A27EB"/>
    <w:rsid w:val="006C0E3B"/>
    <w:rsid w:val="00715C4F"/>
    <w:rsid w:val="007D0447"/>
    <w:rsid w:val="00804ECA"/>
    <w:rsid w:val="008769DE"/>
    <w:rsid w:val="008D222E"/>
    <w:rsid w:val="00B54927"/>
    <w:rsid w:val="00C50E29"/>
    <w:rsid w:val="00CE7348"/>
    <w:rsid w:val="00CF79F9"/>
    <w:rsid w:val="00D76A9E"/>
    <w:rsid w:val="00DE40D0"/>
    <w:rsid w:val="00E14C7F"/>
    <w:rsid w:val="00E41E8B"/>
    <w:rsid w:val="00EB6C59"/>
    <w:rsid w:val="00F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D62E"/>
  <w15:chartTrackingRefBased/>
  <w15:docId w15:val="{7357C77F-9D5C-4E68-ACF2-C7127E43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CA"/>
    <w:pPr>
      <w:tabs>
        <w:tab w:val="right" w:pos="2268"/>
      </w:tabs>
      <w:spacing w:after="0" w:line="240" w:lineRule="auto"/>
      <w:jc w:val="center"/>
    </w:pPr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9F9"/>
    <w:pPr>
      <w:outlineLvl w:val="0"/>
    </w:pPr>
    <w:rPr>
      <w:rFonts w:ascii="DeVinne Txt BT" w:hAnsi="DeVinne Txt BT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3E1"/>
    <w:pPr>
      <w:keepNext/>
      <w:keepLines/>
      <w:tabs>
        <w:tab w:val="clear" w:pos="2268"/>
      </w:tabs>
      <w:spacing w:before="40"/>
      <w:outlineLvl w:val="1"/>
    </w:pPr>
    <w:rPr>
      <w:rFonts w:asciiTheme="majorHAnsi" w:eastAsiaTheme="majorEastAsia" w:hAnsiTheme="majorHAnsi" w:cstheme="majorBidi"/>
      <w:color w:val="1D7FAB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F9"/>
    <w:rPr>
      <w:rFonts w:ascii="DeVinne Txt BT" w:hAnsi="DeVinne Txt BT"/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E41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E8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73E1"/>
    <w:rPr>
      <w:rFonts w:asciiTheme="majorHAnsi" w:eastAsiaTheme="majorEastAsia" w:hAnsiTheme="majorHAnsi" w:cstheme="majorBidi"/>
      <w:color w:val="1D7FAB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ohnny\Documents\GitHub\decoKerly\Documentation\contrat\contrat_mode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codereve">
      <a:majorFont>
        <a:latin typeface="DeVinne Txt BT"/>
        <a:ea typeface=""/>
        <a:cs typeface=""/>
      </a:majorFont>
      <a:minorFont>
        <a:latin typeface="DeVinne Tx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03623-EFAC-41B9-8B2F-F7B9C9FE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contrat_model.dotm</Template>
  <TotalTime>45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 Vaca</cp:lastModifiedBy>
  <cp:revision>5</cp:revision>
  <dcterms:created xsi:type="dcterms:W3CDTF">2020-07-05T19:22:00Z</dcterms:created>
  <dcterms:modified xsi:type="dcterms:W3CDTF">2020-07-05T20:07:00Z</dcterms:modified>
</cp:coreProperties>
</file>